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1C" w:rsidRPr="00E3351C" w:rsidRDefault="00E3351C" w:rsidP="00E33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bookmarkStart w:id="0" w:name="_GoBack"/>
      <w:bookmarkEnd w:id="0"/>
      <w:proofErr w:type="spellStart"/>
      <w:r w:rsidRPr="00E3351C">
        <w:rPr>
          <w:rFonts w:ascii="Times New Roman" w:eastAsia="Times New Roman" w:hAnsi="Times New Roman" w:cs="Times New Roman"/>
          <w:b/>
          <w:bCs/>
          <w:kern w:val="36"/>
        </w:rPr>
        <w:t>libkw_topics</w:t>
      </w:r>
      <w:proofErr w:type="spellEnd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305"/>
        <w:gridCol w:w="990"/>
        <w:gridCol w:w="1609"/>
        <w:gridCol w:w="2297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topic_id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topic_text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Yes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  <w:i/>
                <w:iCs/>
              </w:rPr>
              <w:t>NULL</w:t>
            </w: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date_added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E3351C" w:rsidRPr="00E3351C" w:rsidRDefault="00E3351C" w:rsidP="00E3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3351C">
        <w:rPr>
          <w:rFonts w:ascii="Times New Roman" w:eastAsia="Times New Roman" w:hAnsi="Times New Roman" w:cs="Times New Roman"/>
          <w:b/>
          <w:bCs/>
        </w:rPr>
        <w:t xml:space="preserve">Indexes: </w:t>
      </w:r>
      <w:r w:rsidRPr="00E3351C">
        <w:rPr>
          <w:rFonts w:ascii="Times New Roman" w:eastAsia="Times New Roman" w:hAnsi="Times New Roman" w:cs="Times New Roman"/>
          <w:b/>
          <w:bCs/>
          <w:noProof/>
          <w:color w:val="0000FF"/>
        </w:rPr>
        <w:drawing>
          <wp:inline distT="0" distB="0" distL="0" distR="0" wp14:anchorId="0D4E1D45" wp14:editId="08C59F76">
            <wp:extent cx="104775" cy="104775"/>
            <wp:effectExtent l="0" t="0" r="9525" b="9525"/>
            <wp:docPr id="1" name="Picture 1" descr="Documentation">
              <a:hlinkClick xmlns:a="http://schemas.openxmlformats.org/drawingml/2006/main" r:id="rId5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on">
                      <a:hlinkClick r:id="rId5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77"/>
        <w:gridCol w:w="765"/>
        <w:gridCol w:w="765"/>
        <w:gridCol w:w="838"/>
        <w:gridCol w:w="1168"/>
        <w:gridCol w:w="948"/>
        <w:gridCol w:w="484"/>
        <w:gridCol w:w="1024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Keyname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topic_id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8626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51C" w:rsidRPr="00E3351C" w:rsidRDefault="00E3351C" w:rsidP="00E33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E3351C">
        <w:rPr>
          <w:rFonts w:ascii="Times New Roman" w:eastAsia="Times New Roman" w:hAnsi="Times New Roman" w:cs="Times New Roman"/>
          <w:b/>
          <w:bCs/>
          <w:kern w:val="36"/>
        </w:rPr>
        <w:t>libkw_concepts</w:t>
      </w:r>
      <w:proofErr w:type="spellEnd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412"/>
        <w:gridCol w:w="942"/>
        <w:gridCol w:w="1530"/>
        <w:gridCol w:w="2184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concept_id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topic_id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concept_text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date_added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E3351C" w:rsidRPr="00E3351C" w:rsidRDefault="00E3351C" w:rsidP="00E3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3351C">
        <w:rPr>
          <w:rFonts w:ascii="Times New Roman" w:eastAsia="Times New Roman" w:hAnsi="Times New Roman" w:cs="Times New Roman"/>
          <w:b/>
          <w:bCs/>
        </w:rPr>
        <w:t xml:space="preserve">Indexes: </w:t>
      </w:r>
      <w:r w:rsidRPr="00E3351C">
        <w:rPr>
          <w:rFonts w:ascii="Times New Roman" w:eastAsia="Times New Roman" w:hAnsi="Times New Roman" w:cs="Times New Roman"/>
          <w:b/>
          <w:bCs/>
          <w:noProof/>
          <w:color w:val="0000FF"/>
        </w:rPr>
        <w:drawing>
          <wp:inline distT="0" distB="0" distL="0" distR="0" wp14:anchorId="2083189B" wp14:editId="6053C8A0">
            <wp:extent cx="104775" cy="104775"/>
            <wp:effectExtent l="0" t="0" r="9525" b="9525"/>
            <wp:docPr id="2" name="Picture 2" descr="Documentation">
              <a:hlinkClick xmlns:a="http://schemas.openxmlformats.org/drawingml/2006/main" r:id="rId5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ation">
                      <a:hlinkClick r:id="rId5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77"/>
        <w:gridCol w:w="765"/>
        <w:gridCol w:w="765"/>
        <w:gridCol w:w="1046"/>
        <w:gridCol w:w="1168"/>
        <w:gridCol w:w="948"/>
        <w:gridCol w:w="484"/>
        <w:gridCol w:w="1024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Keyname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PRIMARY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concept_id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topic_id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25297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51C" w:rsidRPr="00E3351C" w:rsidRDefault="00E3351C" w:rsidP="00E33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E3351C">
        <w:rPr>
          <w:rFonts w:ascii="Times New Roman" w:eastAsia="Times New Roman" w:hAnsi="Times New Roman" w:cs="Times New Roman"/>
          <w:b/>
          <w:bCs/>
          <w:kern w:val="36"/>
        </w:rPr>
        <w:t>libkw_keywords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2368"/>
        <w:gridCol w:w="925"/>
        <w:gridCol w:w="1503"/>
        <w:gridCol w:w="2145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keyword_id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concept_id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keyword_text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date_added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3351C">
              <w:rPr>
                <w:rFonts w:ascii="Times New Roman" w:eastAsia="Times New Roman" w:hAnsi="Times New Roman" w:cs="Times New Roman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E3351C" w:rsidRPr="00E3351C" w:rsidRDefault="00E3351C" w:rsidP="00E3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3351C">
        <w:rPr>
          <w:rFonts w:ascii="Times New Roman" w:eastAsia="Times New Roman" w:hAnsi="Times New Roman" w:cs="Times New Roman"/>
          <w:b/>
          <w:bCs/>
        </w:rPr>
        <w:t xml:space="preserve">Indexes: </w:t>
      </w:r>
      <w:r w:rsidRPr="00E3351C">
        <w:rPr>
          <w:rFonts w:ascii="Times New Roman" w:eastAsia="Times New Roman" w:hAnsi="Times New Roman" w:cs="Times New Roman"/>
          <w:b/>
          <w:bCs/>
          <w:noProof/>
          <w:color w:val="0000FF"/>
        </w:rPr>
        <w:drawing>
          <wp:inline distT="0" distB="0" distL="0" distR="0" wp14:anchorId="0944858F" wp14:editId="24C473DA">
            <wp:extent cx="104775" cy="104775"/>
            <wp:effectExtent l="0" t="0" r="9525" b="9525"/>
            <wp:docPr id="3" name="Picture 3" descr="Documentation">
              <a:hlinkClick xmlns:a="http://schemas.openxmlformats.org/drawingml/2006/main" r:id="rId5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ation">
                      <a:hlinkClick r:id="rId5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77"/>
        <w:gridCol w:w="765"/>
        <w:gridCol w:w="765"/>
        <w:gridCol w:w="1131"/>
        <w:gridCol w:w="1168"/>
        <w:gridCol w:w="948"/>
        <w:gridCol w:w="484"/>
        <w:gridCol w:w="1024"/>
      </w:tblGrid>
      <w:tr w:rsidR="00E3351C" w:rsidRPr="00E3351C" w:rsidTr="00E33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Keyname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Comment</w:t>
            </w: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3351C">
              <w:rPr>
                <w:rFonts w:ascii="Times New Roman" w:eastAsia="Times New Roman" w:hAnsi="Times New Roman" w:cs="Times New Roman"/>
                <w:b/>
                <w:bCs/>
              </w:rPr>
              <w:t>PRIMARY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keyword_id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351C" w:rsidRPr="00E3351C" w:rsidTr="00E335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3351C">
              <w:rPr>
                <w:rFonts w:ascii="Times New Roman" w:eastAsia="Times New Roman" w:hAnsi="Times New Roman" w:cs="Times New Roman"/>
              </w:rPr>
              <w:t>concept_id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55957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51C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3351C" w:rsidRPr="00E3351C" w:rsidRDefault="00E3351C" w:rsidP="00E33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351C" w:rsidRPr="00E3351C" w:rsidRDefault="00E3351C">
      <w:pPr>
        <w:rPr>
          <w:rFonts w:ascii="Times New Roman" w:hAnsi="Times New Roman" w:cs="Times New Roman"/>
        </w:rPr>
      </w:pPr>
    </w:p>
    <w:sectPr w:rsidR="00E3351C" w:rsidRPr="00E3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1C"/>
    <w:rsid w:val="00711886"/>
    <w:rsid w:val="00DA0CC6"/>
    <w:rsid w:val="00E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5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5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b.lib.utexas.edu/url.php?url=http%3A%2F%2Fdev.mysql.com%2Fdoc%2Frefman%2F5.0%2Fen%2Foptimizing-database-structure.html&amp;token=333ec018b2511c5f6e0c588abc5e44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79AF378B.dotm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>UTLibraries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Rangel, Minnie</dc:creator>
  <cp:lastModifiedBy>Rangel, Minnie</cp:lastModifiedBy>
  <cp:revision>1</cp:revision>
  <dcterms:created xsi:type="dcterms:W3CDTF">2013-05-06T15:13:00Z</dcterms:created>
  <dcterms:modified xsi:type="dcterms:W3CDTF">2013-05-06T15:19:00Z</dcterms:modified>
</cp:coreProperties>
</file>